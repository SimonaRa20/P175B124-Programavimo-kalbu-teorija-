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587F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03F2F6E7" w14:textId="1C4B19C0" w:rsidR="00D560C9" w:rsidRPr="00844988" w:rsidRDefault="00432C15" w:rsidP="004771C9">
      <w:pPr>
        <w:pStyle w:val="Vireliouraai"/>
      </w:pPr>
      <w:r>
        <w:t xml:space="preserve">INFORMATIKOS </w:t>
      </w:r>
      <w:r w:rsidR="00404E84">
        <w:t>FAKULTETAS</w:t>
      </w:r>
    </w:p>
    <w:p w14:paraId="1AF6AB93" w14:textId="77777777" w:rsidR="00D560C9" w:rsidRPr="00844988" w:rsidRDefault="00D560C9" w:rsidP="004771C9">
      <w:pPr>
        <w:pStyle w:val="Vireliouraai"/>
      </w:pPr>
    </w:p>
    <w:p w14:paraId="0420EDF6" w14:textId="77777777" w:rsidR="00D560C9" w:rsidRPr="00844988" w:rsidRDefault="00D560C9" w:rsidP="004771C9">
      <w:pPr>
        <w:pStyle w:val="Vireliouraai"/>
      </w:pPr>
    </w:p>
    <w:p w14:paraId="7E55BBBF" w14:textId="77777777" w:rsidR="00D560C9" w:rsidRPr="00844988" w:rsidRDefault="00D560C9" w:rsidP="004771C9">
      <w:pPr>
        <w:pStyle w:val="Vireliouraai"/>
      </w:pPr>
    </w:p>
    <w:p w14:paraId="3A10963B" w14:textId="77777777" w:rsidR="00D560C9" w:rsidRPr="00844988" w:rsidRDefault="00D560C9" w:rsidP="004771C9">
      <w:pPr>
        <w:pStyle w:val="Vireliouraai"/>
      </w:pPr>
    </w:p>
    <w:p w14:paraId="29603B6A" w14:textId="77777777" w:rsidR="00D560C9" w:rsidRPr="00844988" w:rsidRDefault="00D560C9" w:rsidP="004771C9">
      <w:pPr>
        <w:pStyle w:val="Vireliouraai"/>
      </w:pPr>
    </w:p>
    <w:p w14:paraId="6BD40D26" w14:textId="77777777" w:rsidR="00D560C9" w:rsidRPr="00844988" w:rsidRDefault="00D560C9" w:rsidP="004771C9">
      <w:pPr>
        <w:pStyle w:val="Vireliouraai"/>
      </w:pPr>
    </w:p>
    <w:p w14:paraId="41095B1F" w14:textId="77777777" w:rsidR="004C3D88" w:rsidRPr="00844988" w:rsidRDefault="004C3D88" w:rsidP="004771C9">
      <w:pPr>
        <w:pStyle w:val="Vireliouraai"/>
      </w:pPr>
    </w:p>
    <w:p w14:paraId="1EF998E5" w14:textId="77777777" w:rsidR="004C3D88" w:rsidRPr="00844988" w:rsidRDefault="004C3D88" w:rsidP="004771C9">
      <w:pPr>
        <w:pStyle w:val="Vireliouraai"/>
      </w:pPr>
    </w:p>
    <w:p w14:paraId="686B3A7E" w14:textId="77777777" w:rsidR="00D560C9" w:rsidRPr="00844988" w:rsidRDefault="00D560C9" w:rsidP="004771C9">
      <w:pPr>
        <w:pStyle w:val="Vireliouraai"/>
      </w:pPr>
    </w:p>
    <w:p w14:paraId="74AFE18A" w14:textId="77777777" w:rsidR="00D560C9" w:rsidRPr="00844988" w:rsidRDefault="00D560C9" w:rsidP="004771C9">
      <w:pPr>
        <w:pStyle w:val="Vireliouraai"/>
      </w:pPr>
    </w:p>
    <w:p w14:paraId="1A6C6F4F" w14:textId="77777777" w:rsidR="00D560C9" w:rsidRPr="00844988" w:rsidRDefault="00D560C9" w:rsidP="004771C9">
      <w:pPr>
        <w:pStyle w:val="Vireliouraai"/>
      </w:pPr>
    </w:p>
    <w:p w14:paraId="4CF6ED0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37F13D9A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3CD51F07" w14:textId="77777777" w:rsidR="00D560C9" w:rsidRPr="00844988" w:rsidRDefault="00D560C9" w:rsidP="004771C9">
      <w:pPr>
        <w:pStyle w:val="Vireliouraai"/>
      </w:pPr>
    </w:p>
    <w:p w14:paraId="57142077" w14:textId="77777777" w:rsidR="00D560C9" w:rsidRPr="00844988" w:rsidRDefault="00D560C9" w:rsidP="004771C9">
      <w:pPr>
        <w:pStyle w:val="Vireliouraai"/>
      </w:pPr>
    </w:p>
    <w:p w14:paraId="3A2E55AA" w14:textId="77777777" w:rsidR="00D560C9" w:rsidRPr="00844988" w:rsidRDefault="00D560C9" w:rsidP="004771C9">
      <w:pPr>
        <w:pStyle w:val="Vireliouraai"/>
      </w:pPr>
    </w:p>
    <w:p w14:paraId="1E992BD5" w14:textId="77777777" w:rsidR="00D560C9" w:rsidRPr="00844988" w:rsidRDefault="00D560C9" w:rsidP="004771C9">
      <w:pPr>
        <w:pStyle w:val="Vireliouraai"/>
      </w:pPr>
    </w:p>
    <w:p w14:paraId="75335262" w14:textId="77777777" w:rsidR="00D560C9" w:rsidRPr="00844988" w:rsidRDefault="00D560C9" w:rsidP="004771C9">
      <w:pPr>
        <w:pStyle w:val="Vireliouraai"/>
      </w:pPr>
    </w:p>
    <w:p w14:paraId="4CEC68CB" w14:textId="77777777" w:rsidR="00D560C9" w:rsidRPr="00844988" w:rsidRDefault="00D560C9" w:rsidP="004771C9">
      <w:pPr>
        <w:pStyle w:val="Vireliouraai"/>
      </w:pPr>
    </w:p>
    <w:p w14:paraId="247D22DE" w14:textId="77777777" w:rsidR="004771C9" w:rsidRDefault="004771C9" w:rsidP="00EB5168">
      <w:pPr>
        <w:pStyle w:val="Autorius"/>
      </w:pPr>
      <w:r>
        <w:t xml:space="preserve">Atliko: </w:t>
      </w:r>
    </w:p>
    <w:p w14:paraId="6FAF606F" w14:textId="7B7EF7E4" w:rsidR="004771C9" w:rsidRDefault="004771C9" w:rsidP="00EB5168">
      <w:pPr>
        <w:pStyle w:val="Autorius"/>
      </w:pPr>
      <w:r>
        <w:tab/>
      </w:r>
      <w:r w:rsidR="00432C15">
        <w:t>IFF-0/3</w:t>
      </w:r>
      <w:r w:rsidR="00AE7C8B">
        <w:t xml:space="preserve"> </w:t>
      </w:r>
      <w:r>
        <w:t xml:space="preserve">gr. </w:t>
      </w:r>
      <w:r w:rsidR="00AE7C8B">
        <w:t>student</w:t>
      </w:r>
      <w:r w:rsidR="00432C15">
        <w:t>ė</w:t>
      </w:r>
    </w:p>
    <w:p w14:paraId="36136E99" w14:textId="5BCF4299" w:rsidR="00D560C9" w:rsidRPr="00844988" w:rsidRDefault="004771C9" w:rsidP="00EB5168">
      <w:pPr>
        <w:pStyle w:val="Autorius"/>
      </w:pPr>
      <w:r>
        <w:tab/>
      </w:r>
      <w:bookmarkStart w:id="0" w:name="Pavarde"/>
      <w:r w:rsidR="00432C15">
        <w:t>Simona Ragauskaitė</w:t>
      </w:r>
      <w:bookmarkEnd w:id="0"/>
    </w:p>
    <w:p w14:paraId="2286A931" w14:textId="29DCF404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737D60">
        <w:rPr>
          <w:noProof/>
        </w:rPr>
        <w:t>2022 m. vasario 6 d.</w:t>
      </w:r>
      <w:r w:rsidR="00844988" w:rsidRPr="00844988">
        <w:fldChar w:fldCharType="end"/>
      </w:r>
    </w:p>
    <w:p w14:paraId="23158CD4" w14:textId="77777777" w:rsidR="004771C9" w:rsidRDefault="00D560C9" w:rsidP="00EB5168">
      <w:pPr>
        <w:pStyle w:val="Autorius"/>
      </w:pPr>
      <w:r w:rsidRPr="0052026C">
        <w:t>Priėmė:</w:t>
      </w:r>
    </w:p>
    <w:p w14:paraId="0C68423F" w14:textId="6B0A336B" w:rsidR="00D560C9" w:rsidRDefault="004771C9" w:rsidP="00A224CA">
      <w:pPr>
        <w:pStyle w:val="Autorius"/>
      </w:pPr>
      <w:r>
        <w:tab/>
      </w:r>
      <w:bookmarkStart w:id="1" w:name="Destytojas"/>
      <w:r w:rsidR="00A224CA">
        <w:t>Lekt. Evaldas Guo</w:t>
      </w:r>
      <w:bookmarkEnd w:id="1"/>
      <w:r w:rsidR="00A224CA">
        <w:t>gis</w:t>
      </w:r>
    </w:p>
    <w:p w14:paraId="0163903A" w14:textId="2E472172" w:rsidR="00A224CA" w:rsidRPr="00844988" w:rsidRDefault="00A224CA" w:rsidP="00A224CA">
      <w:pPr>
        <w:pStyle w:val="Autorius"/>
      </w:pPr>
      <w:r>
        <w:tab/>
        <w:t>Doc. Svajūnas Sajavičius</w:t>
      </w:r>
    </w:p>
    <w:p w14:paraId="16C21154" w14:textId="77777777" w:rsidR="00D560C9" w:rsidRPr="00844988" w:rsidRDefault="00D560C9" w:rsidP="004771C9">
      <w:pPr>
        <w:pStyle w:val="Vireliouraai"/>
      </w:pPr>
    </w:p>
    <w:p w14:paraId="2E1F7DF6" w14:textId="77777777" w:rsidR="00CD58DB" w:rsidRDefault="00CD58DB" w:rsidP="004771C9">
      <w:pPr>
        <w:pStyle w:val="Vireliouraai"/>
      </w:pPr>
    </w:p>
    <w:p w14:paraId="093013EC" w14:textId="77777777" w:rsidR="00CD58DB" w:rsidRDefault="00CD58DB" w:rsidP="004771C9">
      <w:pPr>
        <w:pStyle w:val="Vireliouraai"/>
      </w:pPr>
    </w:p>
    <w:p w14:paraId="1478F823" w14:textId="77777777" w:rsidR="00CD58DB" w:rsidRDefault="00CD58DB" w:rsidP="004771C9">
      <w:pPr>
        <w:pStyle w:val="Vireliouraai"/>
      </w:pPr>
    </w:p>
    <w:p w14:paraId="7FD4216A" w14:textId="77777777" w:rsidR="0052026C" w:rsidRPr="00844988" w:rsidRDefault="0052026C" w:rsidP="004771C9">
      <w:pPr>
        <w:pStyle w:val="Vireliouraai"/>
      </w:pPr>
    </w:p>
    <w:p w14:paraId="0812E363" w14:textId="0BB12A41" w:rsidR="0052026C" w:rsidRDefault="00D560C9" w:rsidP="00CD083D">
      <w:pPr>
        <w:pStyle w:val="Vireliouraai"/>
        <w:ind w:firstLine="0"/>
      </w:pPr>
      <w:r w:rsidRPr="00844988">
        <w:t>KAUNAS 20</w:t>
      </w:r>
      <w:r w:rsidR="009D5AD8">
        <w:t>22</w:t>
      </w:r>
    </w:p>
    <w:p w14:paraId="57A9F473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E13D56B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49EF2417" w14:textId="77777777" w:rsidR="00D560C9" w:rsidRDefault="00D560C9" w:rsidP="0052026C"/>
    <w:p w14:paraId="1C426746" w14:textId="6B0608D6" w:rsidR="00B8320C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B8320C">
        <w:rPr>
          <w:noProof/>
        </w:rPr>
        <w:t>1.</w:t>
      </w:r>
      <w:r w:rsidR="00B8320C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B8320C" w:rsidRPr="003A045F">
        <w:rPr>
          <w:noProof/>
          <w:lang w:val="en-AE"/>
        </w:rPr>
        <w:t>Python</w:t>
      </w:r>
      <w:r w:rsidR="00B8320C">
        <w:rPr>
          <w:noProof/>
        </w:rPr>
        <w:t xml:space="preserve"> arba </w:t>
      </w:r>
      <w:r w:rsidR="00B8320C" w:rsidRPr="003A045F">
        <w:rPr>
          <w:noProof/>
          <w:lang w:val="en-AE"/>
        </w:rPr>
        <w:t>Ruby</w:t>
      </w:r>
      <w:r w:rsidR="00B8320C">
        <w:rPr>
          <w:noProof/>
        </w:rPr>
        <w:t xml:space="preserve"> (L1)</w:t>
      </w:r>
      <w:r w:rsidR="00B8320C">
        <w:rPr>
          <w:noProof/>
        </w:rPr>
        <w:tab/>
      </w:r>
      <w:r w:rsidR="00B8320C">
        <w:rPr>
          <w:noProof/>
        </w:rPr>
        <w:fldChar w:fldCharType="begin"/>
      </w:r>
      <w:r w:rsidR="00B8320C">
        <w:rPr>
          <w:noProof/>
        </w:rPr>
        <w:instrText xml:space="preserve"> PAGEREF _Toc95076003 \h </w:instrText>
      </w:r>
      <w:r w:rsidR="00B8320C">
        <w:rPr>
          <w:noProof/>
        </w:rPr>
      </w:r>
      <w:r w:rsidR="00B8320C">
        <w:rPr>
          <w:noProof/>
        </w:rPr>
        <w:fldChar w:fldCharType="separate"/>
      </w:r>
      <w:r w:rsidR="00B8320C">
        <w:rPr>
          <w:noProof/>
        </w:rPr>
        <w:t>3</w:t>
      </w:r>
      <w:r w:rsidR="00B8320C">
        <w:rPr>
          <w:noProof/>
        </w:rPr>
        <w:fldChar w:fldCharType="end"/>
      </w:r>
    </w:p>
    <w:p w14:paraId="3A809769" w14:textId="7807E874" w:rsidR="00B8320C" w:rsidRDefault="00B832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3D6CB6" w14:textId="2F114468" w:rsidR="00B8320C" w:rsidRDefault="00B832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06C97" w14:textId="6795E57A" w:rsidR="00B8320C" w:rsidRDefault="00B832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A2412" w14:textId="0ED2BB0B" w:rsidR="001D3CCB" w:rsidRPr="00B8320C" w:rsidRDefault="00D560C9" w:rsidP="00B8320C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end"/>
      </w:r>
    </w:p>
    <w:p w14:paraId="067D134D" w14:textId="77777777" w:rsidR="001D3CCB" w:rsidRDefault="001D3CCB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31A8094B" w14:textId="664A7196" w:rsidR="001D3CCB" w:rsidRDefault="001D3CCB" w:rsidP="001D3CCB">
      <w:pPr>
        <w:pStyle w:val="Heading1"/>
      </w:pPr>
      <w:bookmarkStart w:id="2" w:name="_Toc95076003"/>
      <w:r w:rsidRPr="001D3CCB">
        <w:rPr>
          <w:lang w:val="en-AE"/>
        </w:rPr>
        <w:lastRenderedPageBreak/>
        <w:t>Python</w:t>
      </w:r>
      <w:r>
        <w:t xml:space="preserve"> arba </w:t>
      </w:r>
      <w:r w:rsidRPr="001D3CCB">
        <w:rPr>
          <w:lang w:val="en-AE"/>
        </w:rPr>
        <w:t>Ruby</w:t>
      </w:r>
      <w:r>
        <w:t xml:space="preserve"> (L1)</w:t>
      </w:r>
      <w:bookmarkEnd w:id="2"/>
    </w:p>
    <w:p w14:paraId="50F46EAB" w14:textId="730A406E" w:rsidR="001D3CCB" w:rsidRDefault="001D3CCB" w:rsidP="001D3CCB">
      <w:pPr>
        <w:pStyle w:val="Heading2"/>
      </w:pPr>
      <w:bookmarkStart w:id="3" w:name="_Toc95076004"/>
      <w:r w:rsidRPr="001D3CCB">
        <w:rPr>
          <w:noProof/>
        </w:rPr>
        <w:drawing>
          <wp:anchor distT="0" distB="0" distL="114300" distR="114300" simplePos="0" relativeHeight="251657216" behindDoc="0" locked="0" layoutInCell="1" allowOverlap="1" wp14:anchorId="4C7A6C7F" wp14:editId="4184F040">
            <wp:simplePos x="0" y="0"/>
            <wp:positionH relativeFrom="column">
              <wp:posOffset>4445</wp:posOffset>
            </wp:positionH>
            <wp:positionV relativeFrom="paragraph">
              <wp:posOffset>330835</wp:posOffset>
            </wp:positionV>
            <wp:extent cx="6011545" cy="6448425"/>
            <wp:effectExtent l="0" t="0" r="825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Darbo užduotis</w:t>
      </w:r>
      <w:bookmarkEnd w:id="3"/>
    </w:p>
    <w:p w14:paraId="23990136" w14:textId="3FD02C24" w:rsidR="001D3CCB" w:rsidRPr="001D3CCB" w:rsidRDefault="00BE4725" w:rsidP="00BE4725">
      <w:pPr>
        <w:ind w:firstLine="0"/>
        <w:jc w:val="left"/>
      </w:pPr>
      <w:r>
        <w:br w:type="page"/>
      </w:r>
    </w:p>
    <w:p w14:paraId="041CE94F" w14:textId="77EDDAE7" w:rsidR="001D3CCB" w:rsidRDefault="001D3CCB" w:rsidP="001D3CCB">
      <w:pPr>
        <w:pStyle w:val="Heading2"/>
      </w:pPr>
      <w:bookmarkStart w:id="4" w:name="_Toc95076005"/>
      <w:r>
        <w:lastRenderedPageBreak/>
        <w:t>Programos tekstas</w:t>
      </w:r>
      <w:bookmarkEnd w:id="4"/>
    </w:p>
    <w:p w14:paraId="1C0CE1C6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import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math</w:t>
      </w:r>
    </w:p>
    <w:p w14:paraId="353E2579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2C3063C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class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Data:</w:t>
      </w:r>
    </w:p>
    <w:p w14:paraId="5771AF4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__init__(self, n, m):</w:t>
      </w:r>
    </w:p>
    <w:p w14:paraId="3F5EF22B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self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.n = n</w:t>
      </w:r>
    </w:p>
    <w:p w14:paraId="387D2341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self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.m = m</w:t>
      </w:r>
    </w:p>
    <w:p w14:paraId="33BE40F7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24CF2118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class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Result:</w:t>
      </w:r>
    </w:p>
    <w:p w14:paraId="393555A2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__init__(self, n, m, c):</w:t>
      </w:r>
    </w:p>
    <w:p w14:paraId="4E22FF5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self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.n = n</w:t>
      </w:r>
    </w:p>
    <w:p w14:paraId="2FAB98FC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self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.m = m</w:t>
      </w:r>
    </w:p>
    <w:p w14:paraId="6518BB3C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self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.c = c</w:t>
      </w:r>
    </w:p>
    <w:p w14:paraId="00D3D5C7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59BCD2C3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readFromFile():</w:t>
      </w:r>
    </w:p>
    <w:p w14:paraId="3BEE67C5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n = []</w:t>
      </w:r>
    </w:p>
    <w:p w14:paraId="440FC935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m = []</w:t>
      </w:r>
    </w:p>
    <w:p w14:paraId="2CA6CB86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with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open(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"data.txt"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'r'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as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file:</w:t>
      </w:r>
    </w:p>
    <w:p w14:paraId="15DAA248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lines = file.readlines()</w:t>
      </w:r>
    </w:p>
    <w:p w14:paraId="7F906C62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for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line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in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lines:</w:t>
      </w:r>
    </w:p>
    <w:p w14:paraId="629AEFB3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element1, element2 = line.split(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' '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</w:p>
    <w:p w14:paraId="6CEA88DB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n.append(int(element1))</w:t>
      </w:r>
    </w:p>
    <w:p w14:paraId="7C9129CC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m.append(int(element2))</w:t>
      </w:r>
    </w:p>
    <w:p w14:paraId="67FD7B35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Data(n,m)</w:t>
      </w:r>
    </w:p>
    <w:p w14:paraId="026C8317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17EDACE0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checkReadFilesAndChangeArrays(data):</w:t>
      </w:r>
    </w:p>
    <w:p w14:paraId="140DC49A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nArray = []</w:t>
      </w:r>
    </w:p>
    <w:p w14:paraId="6F3C0D67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mArray = []</w:t>
      </w:r>
    </w:p>
    <w:p w14:paraId="6DDB10D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arrayLength = len(data.n)</w:t>
      </w:r>
    </w:p>
    <w:p w14:paraId="0822F695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i 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1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index from where cycle is started</w:t>
      </w:r>
    </w:p>
    <w:p w14:paraId="405A7531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for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in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range(arrayLength):</w:t>
      </w:r>
    </w:p>
    <w:p w14:paraId="694EA214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if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data.n[i] &gt;=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5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data.n[i] &lt;=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100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data.m[i] &gt;=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5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data.m[i] &lt;=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100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data.m[i] &lt;= data.n[i]:</w:t>
      </w:r>
    </w:p>
    <w:p w14:paraId="08ACCBD6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nArray.append(data.n[i])</w:t>
      </w:r>
    </w:p>
    <w:p w14:paraId="681479C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mArray.append(data.m[i])</w:t>
      </w:r>
    </w:p>
    <w:p w14:paraId="74919BF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elif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 data.m[i] ==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0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data.m[i] ==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0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:</w:t>
      </w:r>
    </w:p>
    <w:p w14:paraId="111A360B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break</w:t>
      </w:r>
    </w:p>
    <w:p w14:paraId="359804A9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else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:</w:t>
      </w:r>
    </w:p>
    <w:p w14:paraId="23F797DF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    print(Exception(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"Neteisingi duomenys, neatitinka reikalavimų"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))</w:t>
      </w:r>
    </w:p>
    <w:p w14:paraId="6C89FCA2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Data(nArray, mArray)</w:t>
      </w:r>
    </w:p>
    <w:p w14:paraId="04ADBCA7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182B186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calculateCombonations(nArray, mArray):</w:t>
      </w:r>
    </w:p>
    <w:p w14:paraId="4854EB8F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cArray = []</w:t>
      </w:r>
    </w:p>
    <w:p w14:paraId="7CDD9E3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count = len(nArray)</w:t>
      </w:r>
    </w:p>
    <w:p w14:paraId="5D0CB3CC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i 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1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index from where cycle is started</w:t>
      </w:r>
    </w:p>
    <w:p w14:paraId="4B5A7BF0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for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in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range(count):</w:t>
      </w:r>
    </w:p>
    <w:p w14:paraId="6951966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cValue = (math.factorial(nArray[i]))/(math.factorial(nArray[i]-mArray[i]) * math.factorial(mArray[i]))</w:t>
      </w:r>
    </w:p>
    <w:p w14:paraId="7A04D78B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cArray.append(int(cValue))</w:t>
      </w:r>
    </w:p>
    <w:p w14:paraId="26CDEAA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Result(nArray, mArray, cArray)</w:t>
      </w:r>
    </w:p>
    <w:p w14:paraId="44B0E05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509C30B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FF"/>
          <w:sz w:val="20"/>
          <w:lang w:val="en-US"/>
        </w:rPr>
        <w:t>def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printToConsole(result):</w:t>
      </w:r>
    </w:p>
    <w:p w14:paraId="1306C484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    i = 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1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 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index from where cycle is started</w:t>
      </w:r>
    </w:p>
    <w:p w14:paraId="05ADA71E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size = len(result.n)</w:t>
      </w:r>
    </w:p>
    <w:p w14:paraId="71F0CEFC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file = open(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"result.txt"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"r+"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3E419661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file.seek(</w:t>
      </w:r>
      <w:r w:rsidRPr="00737D60">
        <w:rPr>
          <w:rFonts w:ascii="Courier New" w:hAnsi="Courier New" w:cs="Courier New"/>
          <w:color w:val="098658"/>
          <w:sz w:val="20"/>
          <w:lang w:val="en-US"/>
        </w:rPr>
        <w:t>0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7532D263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for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737D60">
        <w:rPr>
          <w:rFonts w:ascii="Courier New" w:hAnsi="Courier New" w:cs="Courier New"/>
          <w:color w:val="0000FF"/>
          <w:sz w:val="20"/>
          <w:lang w:val="en-US"/>
        </w:rPr>
        <w:t>in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range (size):</w:t>
      </w:r>
    </w:p>
    <w:p w14:paraId="39BE2749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file.write(str(result.n[i]) + 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 things taken 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+ str(result.m[i]) </w:t>
      </w:r>
    </w:p>
    <w:p w14:paraId="4EF5F728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        + 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 at a time is 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 + str(result.c[i]) + </w:t>
      </w:r>
      <w:r w:rsidRPr="00737D60">
        <w:rPr>
          <w:rFonts w:ascii="Courier New" w:hAnsi="Courier New" w:cs="Courier New"/>
          <w:color w:val="A31515"/>
          <w:sz w:val="20"/>
          <w:lang w:val="en-US"/>
        </w:rPr>
        <w:t>" exactly. \n"</w:t>
      </w:r>
      <w:r w:rsidRPr="00737D60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4D1798F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>        file.truncate()</w:t>
      </w:r>
    </w:p>
    <w:p w14:paraId="1D550B7D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14:paraId="62A66B43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data = readFromFile()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 xml:space="preserve"># read initial data from txt </w:t>
      </w:r>
    </w:p>
    <w:p w14:paraId="256DD3AA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updatedArray = checkReadFilesAndChangeArrays(data)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update read data list by task intervals</w:t>
      </w:r>
    </w:p>
    <w:p w14:paraId="015DF0EF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result = calculateCombonations(updatedArray.n, updatedArray.m)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calculate combinations</w:t>
      </w:r>
    </w:p>
    <w:p w14:paraId="0BF0C1F1" w14:textId="77777777" w:rsidR="00737D60" w:rsidRPr="00737D60" w:rsidRDefault="00737D60" w:rsidP="00737D60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737D60">
        <w:rPr>
          <w:rFonts w:ascii="Courier New" w:hAnsi="Courier New" w:cs="Courier New"/>
          <w:color w:val="000000"/>
          <w:sz w:val="20"/>
          <w:lang w:val="en-US"/>
        </w:rPr>
        <w:t xml:space="preserve">printToConsole(result) </w:t>
      </w:r>
      <w:r w:rsidRPr="00737D60">
        <w:rPr>
          <w:rFonts w:ascii="Courier New" w:hAnsi="Courier New" w:cs="Courier New"/>
          <w:color w:val="008000"/>
          <w:sz w:val="20"/>
          <w:lang w:val="en-US"/>
        </w:rPr>
        <w:t># print result to txt file</w:t>
      </w:r>
    </w:p>
    <w:p w14:paraId="7220F749" w14:textId="77777777" w:rsidR="00737D60" w:rsidRDefault="00737D60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  <w:highlight w:val="lightGray"/>
        </w:rPr>
      </w:pPr>
      <w:r>
        <w:rPr>
          <w:highlight w:val="lightGray"/>
        </w:rPr>
        <w:br w:type="page"/>
      </w:r>
    </w:p>
    <w:p w14:paraId="16F60C2C" w14:textId="62606B25" w:rsidR="001D3CCB" w:rsidRDefault="001D3CCB" w:rsidP="00B8320C">
      <w:pPr>
        <w:pStyle w:val="Heading2"/>
      </w:pPr>
      <w:bookmarkStart w:id="5" w:name="_Toc95076006"/>
      <w:r>
        <w:lastRenderedPageBreak/>
        <w:t>Pradiniai duomenys ir rezultatai</w:t>
      </w:r>
      <w:bookmarkEnd w:id="5"/>
    </w:p>
    <w:p w14:paraId="5B7AF5C0" w14:textId="50D91D31" w:rsidR="00736790" w:rsidRDefault="00736790" w:rsidP="00736790">
      <w:pPr>
        <w:ind w:firstLine="0"/>
        <w:rPr>
          <w:sz w:val="24"/>
          <w:szCs w:val="22"/>
        </w:rPr>
      </w:pPr>
      <w:r>
        <w:rPr>
          <w:sz w:val="24"/>
          <w:szCs w:val="22"/>
        </w:rPr>
        <w:t>1 variantas</w:t>
      </w:r>
    </w:p>
    <w:p w14:paraId="67B20AF2" w14:textId="1130A81B" w:rsidR="00736790" w:rsidRDefault="00736790" w:rsidP="00736790">
      <w:pPr>
        <w:pStyle w:val="ListParagraph"/>
        <w:numPr>
          <w:ilvl w:val="0"/>
          <w:numId w:val="48"/>
        </w:numPr>
        <w:rPr>
          <w:sz w:val="24"/>
          <w:szCs w:val="22"/>
        </w:rPr>
      </w:pPr>
      <w:r w:rsidRPr="00736790">
        <w:rPr>
          <w:sz w:val="24"/>
          <w:szCs w:val="22"/>
        </w:rPr>
        <w:t>Pradiniai duomenys:</w:t>
      </w:r>
    </w:p>
    <w:p w14:paraId="12ADC0EB" w14:textId="3DF8FA89" w:rsidR="00BE4725" w:rsidRDefault="00BE4725" w:rsidP="00BE4725">
      <w:pPr>
        <w:ind w:firstLine="0"/>
        <w:rPr>
          <w:sz w:val="24"/>
          <w:szCs w:val="22"/>
        </w:rPr>
      </w:pPr>
      <w:r>
        <w:rPr>
          <w:sz w:val="24"/>
          <w:szCs w:val="22"/>
        </w:rPr>
        <w:t>data.txt</w:t>
      </w:r>
    </w:p>
    <w:p w14:paraId="0CC4CDCD" w14:textId="77777777" w:rsidR="00BE4725" w:rsidRPr="00BE4725" w:rsidRDefault="00BE4725" w:rsidP="00BE4725">
      <w:pPr>
        <w:ind w:firstLine="0"/>
        <w:rPr>
          <w:rFonts w:ascii="Courier New" w:hAnsi="Courier New" w:cs="Courier New"/>
          <w:sz w:val="20"/>
          <w:szCs w:val="18"/>
        </w:rPr>
      </w:pPr>
      <w:r w:rsidRPr="00BE4725">
        <w:rPr>
          <w:rFonts w:ascii="Courier New" w:hAnsi="Courier New" w:cs="Courier New"/>
          <w:sz w:val="20"/>
          <w:szCs w:val="18"/>
        </w:rPr>
        <w:t>100 6</w:t>
      </w:r>
    </w:p>
    <w:p w14:paraId="7517D7E8" w14:textId="77777777" w:rsidR="00BE4725" w:rsidRPr="00BE4725" w:rsidRDefault="00BE4725" w:rsidP="00BE4725">
      <w:pPr>
        <w:ind w:firstLine="0"/>
        <w:rPr>
          <w:rFonts w:ascii="Courier New" w:hAnsi="Courier New" w:cs="Courier New"/>
          <w:sz w:val="20"/>
          <w:szCs w:val="18"/>
        </w:rPr>
      </w:pPr>
      <w:r w:rsidRPr="00BE4725">
        <w:rPr>
          <w:rFonts w:ascii="Courier New" w:hAnsi="Courier New" w:cs="Courier New"/>
          <w:sz w:val="20"/>
          <w:szCs w:val="18"/>
        </w:rPr>
        <w:t>20 5</w:t>
      </w:r>
    </w:p>
    <w:p w14:paraId="2EC2E674" w14:textId="77777777" w:rsidR="00BE4725" w:rsidRPr="00BE4725" w:rsidRDefault="00BE4725" w:rsidP="00BE4725">
      <w:pPr>
        <w:ind w:firstLine="0"/>
        <w:rPr>
          <w:rFonts w:ascii="Courier New" w:hAnsi="Courier New" w:cs="Courier New"/>
          <w:sz w:val="20"/>
          <w:szCs w:val="18"/>
        </w:rPr>
      </w:pPr>
      <w:r w:rsidRPr="00BE4725">
        <w:rPr>
          <w:rFonts w:ascii="Courier New" w:hAnsi="Courier New" w:cs="Courier New"/>
          <w:sz w:val="20"/>
          <w:szCs w:val="18"/>
        </w:rPr>
        <w:t>18 6</w:t>
      </w:r>
    </w:p>
    <w:p w14:paraId="13B02D5B" w14:textId="71D25565" w:rsidR="00BE4725" w:rsidRPr="00BE4725" w:rsidRDefault="00BE4725" w:rsidP="00BE4725">
      <w:pPr>
        <w:ind w:firstLine="0"/>
        <w:rPr>
          <w:rFonts w:ascii="Courier New" w:hAnsi="Courier New" w:cs="Courier New"/>
          <w:sz w:val="20"/>
          <w:szCs w:val="18"/>
        </w:rPr>
      </w:pPr>
      <w:r w:rsidRPr="00BE4725">
        <w:rPr>
          <w:rFonts w:ascii="Courier New" w:hAnsi="Courier New" w:cs="Courier New"/>
          <w:sz w:val="20"/>
          <w:szCs w:val="18"/>
        </w:rPr>
        <w:t>0 0</w:t>
      </w:r>
    </w:p>
    <w:p w14:paraId="531496BA" w14:textId="42C2108D" w:rsidR="00736790" w:rsidRDefault="00736790" w:rsidP="00736790">
      <w:pPr>
        <w:pStyle w:val="ListParagraph"/>
        <w:numPr>
          <w:ilvl w:val="0"/>
          <w:numId w:val="48"/>
        </w:numPr>
        <w:rPr>
          <w:sz w:val="24"/>
          <w:szCs w:val="22"/>
        </w:rPr>
      </w:pPr>
      <w:r w:rsidRPr="00736790">
        <w:rPr>
          <w:sz w:val="24"/>
          <w:szCs w:val="22"/>
        </w:rPr>
        <w:t>Rezultatai:</w:t>
      </w:r>
    </w:p>
    <w:p w14:paraId="55CA2049" w14:textId="72E8B667" w:rsidR="00BE4725" w:rsidRPr="00BE4725" w:rsidRDefault="00BE4725" w:rsidP="00BE4725">
      <w:pPr>
        <w:ind w:firstLine="0"/>
        <w:rPr>
          <w:sz w:val="24"/>
          <w:szCs w:val="22"/>
        </w:rPr>
      </w:pPr>
    </w:p>
    <w:p w14:paraId="4CA63299" w14:textId="2A01D5B5" w:rsidR="00BE4725" w:rsidRPr="00BE4725" w:rsidRDefault="00BE4725" w:rsidP="00BE4725">
      <w:pPr>
        <w:ind w:firstLine="0"/>
        <w:rPr>
          <w:sz w:val="24"/>
          <w:szCs w:val="22"/>
        </w:rPr>
      </w:pPr>
      <w:r w:rsidRPr="00BE4725">
        <w:rPr>
          <w:noProof/>
          <w:sz w:val="24"/>
          <w:szCs w:val="22"/>
        </w:rPr>
        <w:drawing>
          <wp:anchor distT="0" distB="0" distL="114300" distR="114300" simplePos="0" relativeHeight="251659776" behindDoc="0" locked="0" layoutInCell="1" allowOverlap="1" wp14:anchorId="482EAC9C" wp14:editId="3AF2E998">
            <wp:simplePos x="0" y="0"/>
            <wp:positionH relativeFrom="column">
              <wp:posOffset>4445</wp:posOffset>
            </wp:positionH>
            <wp:positionV relativeFrom="paragraph">
              <wp:posOffset>229870</wp:posOffset>
            </wp:positionV>
            <wp:extent cx="4061460" cy="1043940"/>
            <wp:effectExtent l="0" t="0" r="0" b="381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2"/>
        </w:rPr>
        <w:t>result.txt</w:t>
      </w:r>
    </w:p>
    <w:p w14:paraId="78791E40" w14:textId="1A31FFBE" w:rsidR="00736790" w:rsidRDefault="00736790" w:rsidP="00736790">
      <w:pPr>
        <w:ind w:firstLine="0"/>
        <w:rPr>
          <w:sz w:val="24"/>
          <w:szCs w:val="22"/>
        </w:rPr>
      </w:pPr>
      <w:r>
        <w:rPr>
          <w:sz w:val="24"/>
          <w:szCs w:val="22"/>
        </w:rPr>
        <w:t>2 variantas</w:t>
      </w:r>
    </w:p>
    <w:p w14:paraId="598A6BD8" w14:textId="2ECF7120" w:rsidR="00736790" w:rsidRDefault="00736790" w:rsidP="00736790">
      <w:pPr>
        <w:pStyle w:val="ListParagraph"/>
        <w:numPr>
          <w:ilvl w:val="0"/>
          <w:numId w:val="48"/>
        </w:numPr>
        <w:rPr>
          <w:sz w:val="24"/>
          <w:szCs w:val="22"/>
        </w:rPr>
      </w:pPr>
      <w:r w:rsidRPr="00736790">
        <w:rPr>
          <w:sz w:val="24"/>
          <w:szCs w:val="22"/>
        </w:rPr>
        <w:t>Pradiniai duomenys:</w:t>
      </w:r>
    </w:p>
    <w:p w14:paraId="26591DE5" w14:textId="77777777" w:rsidR="009D5AD8" w:rsidRPr="009D5AD8" w:rsidRDefault="009D5AD8" w:rsidP="009D5AD8">
      <w:pPr>
        <w:ind w:firstLine="0"/>
        <w:rPr>
          <w:sz w:val="24"/>
          <w:szCs w:val="22"/>
        </w:rPr>
      </w:pPr>
      <w:r w:rsidRPr="009D5AD8">
        <w:rPr>
          <w:sz w:val="24"/>
          <w:szCs w:val="22"/>
        </w:rPr>
        <w:t>data.txt</w:t>
      </w:r>
    </w:p>
    <w:p w14:paraId="36E7153D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5 5</w:t>
      </w:r>
    </w:p>
    <w:p w14:paraId="5A26A345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6 5</w:t>
      </w:r>
    </w:p>
    <w:p w14:paraId="17526D4E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6 6</w:t>
      </w:r>
    </w:p>
    <w:p w14:paraId="5037F7A4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7 5</w:t>
      </w:r>
    </w:p>
    <w:p w14:paraId="0E243229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7 6</w:t>
      </w:r>
    </w:p>
    <w:p w14:paraId="1DA511BC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7 7</w:t>
      </w:r>
    </w:p>
    <w:p w14:paraId="60A60DAC" w14:textId="77777777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8 5</w:t>
      </w:r>
    </w:p>
    <w:p w14:paraId="6733AF17" w14:textId="5D67580C" w:rsidR="009D5AD8" w:rsidRPr="009D5AD8" w:rsidRDefault="009D5AD8" w:rsidP="009D5AD8">
      <w:pPr>
        <w:ind w:firstLine="0"/>
        <w:rPr>
          <w:rFonts w:ascii="Courier New" w:hAnsi="Courier New" w:cs="Courier New"/>
          <w:sz w:val="20"/>
          <w:szCs w:val="18"/>
        </w:rPr>
      </w:pPr>
      <w:r w:rsidRPr="009D5AD8">
        <w:rPr>
          <w:rFonts w:ascii="Courier New" w:hAnsi="Courier New" w:cs="Courier New"/>
          <w:sz w:val="20"/>
          <w:szCs w:val="18"/>
        </w:rPr>
        <w:t>0 0</w:t>
      </w:r>
    </w:p>
    <w:p w14:paraId="2E581B35" w14:textId="6BEA8A51" w:rsidR="00736790" w:rsidRDefault="00736790" w:rsidP="00736790">
      <w:pPr>
        <w:pStyle w:val="ListParagraph"/>
        <w:numPr>
          <w:ilvl w:val="0"/>
          <w:numId w:val="48"/>
        </w:numPr>
        <w:rPr>
          <w:sz w:val="24"/>
          <w:szCs w:val="22"/>
        </w:rPr>
      </w:pPr>
      <w:r w:rsidRPr="00736790">
        <w:rPr>
          <w:sz w:val="24"/>
          <w:szCs w:val="22"/>
        </w:rPr>
        <w:t>Rezultatai:</w:t>
      </w:r>
    </w:p>
    <w:p w14:paraId="22025B0C" w14:textId="3D586344" w:rsidR="009D5AD8" w:rsidRDefault="009D5AD8" w:rsidP="009D5AD8">
      <w:pPr>
        <w:ind w:firstLine="0"/>
        <w:rPr>
          <w:sz w:val="24"/>
          <w:szCs w:val="22"/>
        </w:rPr>
      </w:pPr>
      <w:r>
        <w:rPr>
          <w:sz w:val="24"/>
          <w:szCs w:val="22"/>
        </w:rPr>
        <w:t>result.txt</w:t>
      </w:r>
    </w:p>
    <w:p w14:paraId="0F26B8C2" w14:textId="437A6C15" w:rsidR="009D5AD8" w:rsidRPr="009D5AD8" w:rsidRDefault="009D5AD8" w:rsidP="009D5AD8">
      <w:pPr>
        <w:ind w:firstLine="0"/>
        <w:rPr>
          <w:sz w:val="24"/>
          <w:szCs w:val="22"/>
        </w:rPr>
      </w:pPr>
      <w:r w:rsidRPr="009D5AD8">
        <w:rPr>
          <w:noProof/>
          <w:sz w:val="24"/>
          <w:szCs w:val="22"/>
        </w:rPr>
        <w:drawing>
          <wp:inline distT="0" distB="0" distL="0" distR="0" wp14:anchorId="4A91291C" wp14:editId="3DE2FBF3">
            <wp:extent cx="3299746" cy="1813717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5D4" w14:textId="77777777" w:rsidR="00736790" w:rsidRPr="00736790" w:rsidRDefault="00736790" w:rsidP="00736790">
      <w:pPr>
        <w:pStyle w:val="ListParagraph"/>
        <w:ind w:firstLine="0"/>
        <w:rPr>
          <w:sz w:val="24"/>
          <w:szCs w:val="22"/>
        </w:rPr>
      </w:pPr>
    </w:p>
    <w:sectPr w:rsidR="00736790" w:rsidRPr="00736790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8B7F" w14:textId="77777777" w:rsidR="00726DE1" w:rsidRDefault="00726DE1">
      <w:r>
        <w:separator/>
      </w:r>
    </w:p>
  </w:endnote>
  <w:endnote w:type="continuationSeparator" w:id="0">
    <w:p w14:paraId="009E36ED" w14:textId="77777777" w:rsidR="00726DE1" w:rsidRDefault="0072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9015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03874701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CC72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E38C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ED93" w14:textId="77777777" w:rsidR="00726DE1" w:rsidRDefault="00726DE1">
      <w:r>
        <w:separator/>
      </w:r>
    </w:p>
  </w:footnote>
  <w:footnote w:type="continuationSeparator" w:id="0">
    <w:p w14:paraId="790A41FF" w14:textId="77777777" w:rsidR="00726DE1" w:rsidRDefault="0072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67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4415AE8"/>
    <w:multiLevelType w:val="hybridMultilevel"/>
    <w:tmpl w:val="692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2300C"/>
    <w:multiLevelType w:val="hybridMultilevel"/>
    <w:tmpl w:val="B804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8801516"/>
    <w:multiLevelType w:val="hybridMultilevel"/>
    <w:tmpl w:val="974E23D2"/>
    <w:lvl w:ilvl="0" w:tplc="AB00B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9"/>
  </w:num>
  <w:num w:numId="2">
    <w:abstractNumId w:val="28"/>
  </w:num>
  <w:num w:numId="3">
    <w:abstractNumId w:val="38"/>
  </w:num>
  <w:num w:numId="4">
    <w:abstractNumId w:val="27"/>
  </w:num>
  <w:num w:numId="5">
    <w:abstractNumId w:val="36"/>
  </w:num>
  <w:num w:numId="6">
    <w:abstractNumId w:val="42"/>
  </w:num>
  <w:num w:numId="7">
    <w:abstractNumId w:val="12"/>
  </w:num>
  <w:num w:numId="8">
    <w:abstractNumId w:val="10"/>
  </w:num>
  <w:num w:numId="9">
    <w:abstractNumId w:val="13"/>
  </w:num>
  <w:num w:numId="10">
    <w:abstractNumId w:val="33"/>
  </w:num>
  <w:num w:numId="11">
    <w:abstractNumId w:val="20"/>
  </w:num>
  <w:num w:numId="12">
    <w:abstractNumId w:val="30"/>
  </w:num>
  <w:num w:numId="13">
    <w:abstractNumId w:val="11"/>
  </w:num>
  <w:num w:numId="14">
    <w:abstractNumId w:val="32"/>
  </w:num>
  <w:num w:numId="15">
    <w:abstractNumId w:val="15"/>
  </w:num>
  <w:num w:numId="16">
    <w:abstractNumId w:val="41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3"/>
  </w:num>
  <w:num w:numId="23">
    <w:abstractNumId w:val="14"/>
  </w:num>
  <w:num w:numId="24">
    <w:abstractNumId w:val="34"/>
  </w:num>
  <w:num w:numId="25">
    <w:abstractNumId w:val="37"/>
  </w:num>
  <w:num w:numId="26">
    <w:abstractNumId w:val="18"/>
  </w:num>
  <w:num w:numId="27">
    <w:abstractNumId w:val="35"/>
  </w:num>
  <w:num w:numId="28">
    <w:abstractNumId w:val="44"/>
  </w:num>
  <w:num w:numId="29">
    <w:abstractNumId w:val="31"/>
  </w:num>
  <w:num w:numId="30">
    <w:abstractNumId w:val="29"/>
  </w:num>
  <w:num w:numId="31">
    <w:abstractNumId w:val="24"/>
  </w:num>
  <w:num w:numId="32">
    <w:abstractNumId w:val="25"/>
  </w:num>
  <w:num w:numId="33">
    <w:abstractNumId w:val="44"/>
  </w:num>
  <w:num w:numId="34">
    <w:abstractNumId w:val="40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6"/>
  </w:num>
  <w:num w:numId="47">
    <w:abstractNumId w:val="2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737AF"/>
    <w:rsid w:val="000D7125"/>
    <w:rsid w:val="000F7F7F"/>
    <w:rsid w:val="00100F55"/>
    <w:rsid w:val="0015714D"/>
    <w:rsid w:val="0016215D"/>
    <w:rsid w:val="001D3CCB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32C15"/>
    <w:rsid w:val="004771C9"/>
    <w:rsid w:val="004965DE"/>
    <w:rsid w:val="004A6A01"/>
    <w:rsid w:val="004C2957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26DE1"/>
    <w:rsid w:val="00734D57"/>
    <w:rsid w:val="00736790"/>
    <w:rsid w:val="00737D60"/>
    <w:rsid w:val="00780063"/>
    <w:rsid w:val="007C2ABC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9D5AD8"/>
    <w:rsid w:val="00A049DD"/>
    <w:rsid w:val="00A224CA"/>
    <w:rsid w:val="00A6795E"/>
    <w:rsid w:val="00AB26BB"/>
    <w:rsid w:val="00AB7416"/>
    <w:rsid w:val="00AE0E37"/>
    <w:rsid w:val="00AE7C8B"/>
    <w:rsid w:val="00B4162B"/>
    <w:rsid w:val="00B8320C"/>
    <w:rsid w:val="00B93D28"/>
    <w:rsid w:val="00BA4DB8"/>
    <w:rsid w:val="00BE4725"/>
    <w:rsid w:val="00BE7267"/>
    <w:rsid w:val="00C25271"/>
    <w:rsid w:val="00C4628C"/>
    <w:rsid w:val="00C87140"/>
    <w:rsid w:val="00CA347D"/>
    <w:rsid w:val="00CD083D"/>
    <w:rsid w:val="00CD58DB"/>
    <w:rsid w:val="00D10218"/>
    <w:rsid w:val="00D253F8"/>
    <w:rsid w:val="00D52156"/>
    <w:rsid w:val="00D560C9"/>
    <w:rsid w:val="00D57731"/>
    <w:rsid w:val="00DB6F2C"/>
    <w:rsid w:val="00E03A86"/>
    <w:rsid w:val="00E52222"/>
    <w:rsid w:val="00E55394"/>
    <w:rsid w:val="00E768B1"/>
    <w:rsid w:val="00EA7E22"/>
    <w:rsid w:val="00EB5168"/>
    <w:rsid w:val="00F16C66"/>
    <w:rsid w:val="00F17E4D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AC409"/>
  <w15:docId w15:val="{C95F7433-2074-48DE-AAE7-0B03D38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D8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D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0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Ragauskaitė Simona</cp:lastModifiedBy>
  <cp:revision>17</cp:revision>
  <dcterms:created xsi:type="dcterms:W3CDTF">2014-04-04T06:05:00Z</dcterms:created>
  <dcterms:modified xsi:type="dcterms:W3CDTF">2022-02-06T19:41:00Z</dcterms:modified>
  <cp:contentStatus/>
</cp:coreProperties>
</file>